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EACAEBD" w14:textId="77777777" w:rsidTr="005414DD">
        <w:tc>
          <w:tcPr>
            <w:tcW w:w="3784" w:type="dxa"/>
            <w:tcMar>
              <w:top w:w="504" w:type="dxa"/>
              <w:right w:w="720" w:type="dxa"/>
            </w:tcMar>
          </w:tcPr>
          <w:p w14:paraId="65D87859" w14:textId="77777777" w:rsidR="00523479" w:rsidRDefault="00E02DCD" w:rsidP="00523479">
            <w:pPr>
              <w:pStyle w:val="Initials"/>
            </w:pPr>
            <w:r>
              <w:rPr>
                <w:noProof/>
              </w:rPr>
              <mc:AlternateContent>
                <mc:Choice Requires="wpg">
                  <w:drawing>
                    <wp:anchor distT="0" distB="0" distL="114300" distR="114300" simplePos="0" relativeHeight="251659264" behindDoc="1" locked="1" layoutInCell="1" allowOverlap="1" wp14:anchorId="0976BC60" wp14:editId="2B255B3C">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E596922" id="Group 1" o:spid="_x0000_s1026" alt="Header graphics" style="position:absolute;margin-left:0;margin-top:-38.1pt;width:524.9pt;height:142.55pt;z-index:-251657216;mso-width-percent:858;mso-height-percent:180;mso-position-horizontal:left;mso-position-vertical-relative:page;mso-width-percent:858;mso-height-percent:180"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ddd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ddd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058324CA9C49B445B79A6762C4078192"/>
                </w:placeholder>
                <w:dataBinding w:prefixMappings="xmlns:ns0='http://schemas.openxmlformats.org/officeDocument/2006/extended-properties' " w:xpath="/ns0:Properties[1]/ns0:Company[1]" w:storeItemID="{6668398D-A668-4E3E-A5EB-62B293D839F1}"/>
                <w15:appearance w15:val="hidden"/>
                <w:text/>
              </w:sdtPr>
              <w:sdtEndPr/>
              <w:sdtContent>
                <w:r w:rsidR="00FE5670">
                  <w:t>MW</w:t>
                </w:r>
              </w:sdtContent>
            </w:sdt>
          </w:p>
          <w:p w14:paraId="3C8DD97B" w14:textId="4E826392" w:rsidR="00A50939" w:rsidRPr="00333CD3" w:rsidRDefault="00D41910" w:rsidP="007569C1">
            <w:pPr>
              <w:pStyle w:val="Heading3"/>
            </w:pPr>
            <w:r>
              <w:t>Skills</w:t>
            </w:r>
          </w:p>
          <w:p w14:paraId="6B421FE3" w14:textId="77777777" w:rsidR="00D41910" w:rsidRDefault="00D41910" w:rsidP="00D41910">
            <w:pPr>
              <w:pStyle w:val="ListParagraph"/>
              <w:numPr>
                <w:ilvl w:val="0"/>
                <w:numId w:val="3"/>
              </w:numPr>
            </w:pPr>
            <w:r>
              <w:t>GitHub</w:t>
            </w:r>
          </w:p>
          <w:p w14:paraId="5EC2E4D1" w14:textId="77777777" w:rsidR="00D41910" w:rsidRDefault="00D41910" w:rsidP="00D41910">
            <w:pPr>
              <w:pStyle w:val="ListParagraph"/>
              <w:numPr>
                <w:ilvl w:val="0"/>
                <w:numId w:val="3"/>
              </w:numPr>
            </w:pPr>
            <w:r>
              <w:t>Linux</w:t>
            </w:r>
          </w:p>
          <w:p w14:paraId="72438215" w14:textId="77777777" w:rsidR="00D41910" w:rsidRDefault="00D41910" w:rsidP="00D41910">
            <w:pPr>
              <w:pStyle w:val="ListParagraph"/>
              <w:numPr>
                <w:ilvl w:val="0"/>
                <w:numId w:val="3"/>
              </w:numPr>
            </w:pPr>
            <w:r>
              <w:t>Eclipse</w:t>
            </w:r>
          </w:p>
          <w:p w14:paraId="5F66D870" w14:textId="77777777" w:rsidR="00D41910" w:rsidRDefault="00D41910" w:rsidP="00D41910">
            <w:pPr>
              <w:pStyle w:val="ListParagraph"/>
              <w:numPr>
                <w:ilvl w:val="0"/>
                <w:numId w:val="3"/>
              </w:numPr>
            </w:pPr>
            <w:r>
              <w:t>Android Studio</w:t>
            </w:r>
          </w:p>
          <w:p w14:paraId="5A420688" w14:textId="7A9CCE27" w:rsidR="00D41910" w:rsidRPr="00D41910" w:rsidRDefault="00D41910" w:rsidP="00D41910">
            <w:pPr>
              <w:pStyle w:val="ListParagraph"/>
              <w:numPr>
                <w:ilvl w:val="0"/>
                <w:numId w:val="3"/>
              </w:numPr>
            </w:pPr>
            <w:proofErr w:type="spellStart"/>
            <w:r>
              <w:t>Xcode</w:t>
            </w:r>
            <w:proofErr w:type="spellEnd"/>
          </w:p>
          <w:p w14:paraId="444CC02A" w14:textId="4CECC67C" w:rsidR="002C2CDD" w:rsidRPr="00333CD3" w:rsidRDefault="00D41910" w:rsidP="00D41910">
            <w:pPr>
              <w:pStyle w:val="ListParagraph"/>
              <w:numPr>
                <w:ilvl w:val="0"/>
                <w:numId w:val="3"/>
              </w:numPr>
            </w:pPr>
            <w:r w:rsidRPr="00D41910">
              <w:rPr>
                <w:rFonts w:ascii="Verdana" w:eastAsia="Times New Roman" w:hAnsi="Verdana" w:cs="Times New Roman"/>
                <w:color w:val="000000"/>
                <w:sz w:val="18"/>
                <w:szCs w:val="18"/>
              </w:rPr>
              <w:t xml:space="preserve">Agile </w:t>
            </w:r>
          </w:p>
          <w:p w14:paraId="4F74E34C" w14:textId="77777777" w:rsidR="000756F6" w:rsidRPr="000756F6" w:rsidRDefault="000756F6" w:rsidP="000F2FBF">
            <w:pPr>
              <w:pStyle w:val="Heading3"/>
              <w:spacing w:before="480"/>
            </w:pPr>
            <w:r>
              <w:t>core strengths</w:t>
            </w:r>
          </w:p>
          <w:p w14:paraId="5240C4DB" w14:textId="77777777" w:rsidR="000756F6" w:rsidRPr="000756F6" w:rsidRDefault="000756F6" w:rsidP="000756F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C++</w:t>
            </w:r>
          </w:p>
          <w:p w14:paraId="19CCF521" w14:textId="77777777" w:rsidR="000756F6" w:rsidRPr="000756F6" w:rsidRDefault="000756F6" w:rsidP="000756F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C#</w:t>
            </w:r>
          </w:p>
          <w:p w14:paraId="66E4B838" w14:textId="77777777" w:rsidR="000756F6" w:rsidRPr="000756F6" w:rsidRDefault="000756F6" w:rsidP="000756F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Java</w:t>
            </w:r>
          </w:p>
          <w:p w14:paraId="6F7C3640" w14:textId="77777777" w:rsidR="000756F6" w:rsidRPr="000756F6" w:rsidRDefault="000756F6" w:rsidP="000756F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Swift</w:t>
            </w:r>
          </w:p>
          <w:p w14:paraId="0B3A2366" w14:textId="77777777" w:rsidR="000756F6" w:rsidRPr="000756F6" w:rsidRDefault="000756F6" w:rsidP="000756F6">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Android</w:t>
            </w:r>
          </w:p>
          <w:p w14:paraId="6A24A460" w14:textId="77777777" w:rsidR="003B562A" w:rsidRDefault="000756F6" w:rsidP="009945C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0756F6">
              <w:rPr>
                <w:rFonts w:ascii="Verdana" w:eastAsia="Times New Roman" w:hAnsi="Verdana" w:cs="Times New Roman"/>
                <w:color w:val="000000"/>
                <w:sz w:val="18"/>
                <w:szCs w:val="18"/>
              </w:rPr>
              <w:t>IOS</w:t>
            </w:r>
          </w:p>
          <w:p w14:paraId="12C2995E" w14:textId="77777777" w:rsidR="003B562A" w:rsidRDefault="003B562A"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PHP</w:t>
            </w:r>
          </w:p>
          <w:p w14:paraId="0305B317" w14:textId="77777777" w:rsidR="003B562A"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JavaScript</w:t>
            </w:r>
          </w:p>
          <w:p w14:paraId="5AC17A24" w14:textId="77777777" w:rsidR="003B562A"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HTML</w:t>
            </w:r>
          </w:p>
          <w:p w14:paraId="471194F8" w14:textId="77777777" w:rsidR="003B562A"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CSS</w:t>
            </w:r>
          </w:p>
          <w:p w14:paraId="3996DD2C" w14:textId="77777777" w:rsidR="003B562A"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WordPress</w:t>
            </w:r>
          </w:p>
          <w:p w14:paraId="4702B18B" w14:textId="77777777" w:rsidR="003B562A"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Project Management</w:t>
            </w:r>
          </w:p>
          <w:p w14:paraId="787F0107" w14:textId="77777777" w:rsidR="00741125" w:rsidRDefault="000756F6"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3B562A">
              <w:rPr>
                <w:rFonts w:ascii="Verdana" w:eastAsia="Times New Roman" w:hAnsi="Verdana" w:cs="Times New Roman"/>
                <w:color w:val="000000"/>
                <w:sz w:val="18"/>
                <w:szCs w:val="18"/>
              </w:rPr>
              <w:t>MySQL</w:t>
            </w:r>
          </w:p>
          <w:p w14:paraId="4B5B38F0" w14:textId="77777777" w:rsidR="00AD7C77" w:rsidRDefault="00AD7C77"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REST APIs</w:t>
            </w:r>
          </w:p>
          <w:p w14:paraId="69601E50" w14:textId="1E4F7F7B" w:rsidR="002C5385" w:rsidRPr="003B562A" w:rsidRDefault="002C5385" w:rsidP="003B562A">
            <w:pPr>
              <w:numPr>
                <w:ilvl w:val="0"/>
                <w:numId w:val="1"/>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JSON</w:t>
            </w:r>
          </w:p>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5D0D7A97" w14:textId="77777777" w:rsidTr="001B2AC1">
              <w:trPr>
                <w:trHeight w:hRule="exact" w:val="1152"/>
              </w:trPr>
              <w:tc>
                <w:tcPr>
                  <w:tcW w:w="6055" w:type="dxa"/>
                  <w:vAlign w:val="center"/>
                </w:tcPr>
                <w:p w14:paraId="2777DE3F" w14:textId="77777777" w:rsidR="00C612DA" w:rsidRPr="00333CD3" w:rsidRDefault="00BA5D14" w:rsidP="00C612DA">
                  <w:pPr>
                    <w:pStyle w:val="Heading1"/>
                    <w:outlineLvl w:val="0"/>
                  </w:pPr>
                  <w:sdt>
                    <w:sdtPr>
                      <w:alias w:val="Your Name:"/>
                      <w:tag w:val="Your Name:"/>
                      <w:id w:val="1982421306"/>
                      <w:placeholder>
                        <w:docPart w:val="0FAF6D74C4DA6A4EB1260820924B7E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FE5670">
                        <w:t>Max Walters</w:t>
                      </w:r>
                    </w:sdtContent>
                  </w:sdt>
                </w:p>
                <w:p w14:paraId="4278497A" w14:textId="4276EC08" w:rsidR="003B562A" w:rsidRDefault="00BA5D14" w:rsidP="00E02DCD">
                  <w:pPr>
                    <w:pStyle w:val="Heading2"/>
                    <w:outlineLvl w:val="1"/>
                  </w:pPr>
                  <w:sdt>
                    <w:sdtPr>
                      <w:alias w:val="Profession or Industry:"/>
                      <w:tag w:val="Profession or Industry:"/>
                      <w:id w:val="-83681269"/>
                      <w:placeholder>
                        <w:docPart w:val="37B66EC4ED1738498DC364731B790FD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756F6" w:rsidRPr="000756F6">
                        <w:t>C: 954 613 1726 | Max</w:t>
                      </w:r>
                      <w:r w:rsidR="005B64B3">
                        <w:t>@devmw.com | www.devmw.com</w:t>
                      </w:r>
                    </w:sdtContent>
                  </w:sdt>
                </w:p>
                <w:p w14:paraId="3C95E20A" w14:textId="769DFFAD" w:rsidR="00C612DA" w:rsidRPr="00333CD3" w:rsidRDefault="00E02DCD" w:rsidP="003B562A">
                  <w:pPr>
                    <w:pStyle w:val="Heading2"/>
                    <w:jc w:val="center"/>
                    <w:outlineLvl w:val="1"/>
                  </w:pPr>
                  <w:r>
                    <w:t xml:space="preserve"> </w:t>
                  </w:r>
                  <w:sdt>
                    <w:sdtPr>
                      <w:alias w:val="Link to other online properties:"/>
                      <w:tag w:val="Link to other online properties:"/>
                      <w:id w:val="1480037238"/>
                      <w:placeholder>
                        <w:docPart w:val="416C97E1B460F74E96AD37C12555DBB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BA5D14">
                        <w:t xml:space="preserve">                                          2921 NW 68th Ln Margate, Fl 33062</w:t>
                      </w:r>
                      <w:r w:rsidR="00BA5D14">
                        <w:br/>
                        <w:t>H</w:t>
                      </w:r>
                    </w:sdtContent>
                  </w:sdt>
                </w:p>
              </w:tc>
            </w:tr>
          </w:tbl>
          <w:p w14:paraId="6924CE57" w14:textId="77777777" w:rsidR="002C2CDD" w:rsidRPr="00333CD3" w:rsidRDefault="00BA5D14" w:rsidP="007569C1">
            <w:pPr>
              <w:pStyle w:val="Heading3"/>
            </w:pPr>
            <w:sdt>
              <w:sdtPr>
                <w:alias w:val="Experience:"/>
                <w:tag w:val="Experience:"/>
                <w:id w:val="1217937480"/>
                <w:placeholder>
                  <w:docPart w:val="1F1B03D28A884047894F2FA0A48C1A1B"/>
                </w:placeholder>
                <w:temporary/>
                <w:showingPlcHdr/>
                <w15:appearance w15:val="hidden"/>
              </w:sdtPr>
              <w:sdtEndPr/>
              <w:sdtContent>
                <w:r w:rsidR="002C2CDD" w:rsidRPr="00333CD3">
                  <w:t>Experience</w:t>
                </w:r>
              </w:sdtContent>
            </w:sdt>
          </w:p>
          <w:p w14:paraId="190E4B1B" w14:textId="77777777" w:rsidR="00171FE9" w:rsidRPr="00333CD3" w:rsidRDefault="00171FE9" w:rsidP="00171FE9">
            <w:pPr>
              <w:pStyle w:val="Heading4"/>
            </w:pPr>
            <w:r>
              <w:t>intern•broward college •jan-2017 - current</w:t>
            </w:r>
          </w:p>
          <w:p w14:paraId="76118453" w14:textId="1E71E1EA" w:rsidR="00171FE9" w:rsidRDefault="00171FE9" w:rsidP="00171FE9">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 was project manager of a great team assigned to renovate the computer science’s department website. We used WordPress and an array of other tools and plugins, including but not limited to GitHub, Migrate Db, Doodle, and Trello.</w:t>
            </w:r>
          </w:p>
          <w:p w14:paraId="1BAB0B02" w14:textId="77777777" w:rsidR="009C165D" w:rsidRPr="00333CD3" w:rsidRDefault="009C165D" w:rsidP="009C165D">
            <w:pPr>
              <w:pStyle w:val="Heading4"/>
            </w:pPr>
            <w:r>
              <w:t>Pa</w:t>
            </w:r>
            <w:r w:rsidRPr="005A3ABF">
              <w:t>pa John's Pizza</w:t>
            </w:r>
            <w:r w:rsidRPr="00333CD3">
              <w:t xml:space="preserve"> • </w:t>
            </w:r>
            <w:r>
              <w:t>Aug-2014 | Jan-2016</w:t>
            </w:r>
          </w:p>
          <w:p w14:paraId="16A56D71" w14:textId="15BED6F5" w:rsidR="009C165D" w:rsidRPr="009C165D" w:rsidRDefault="009C165D" w:rsidP="00171FE9">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 was responsible for p</w:t>
            </w:r>
            <w:r w:rsidRPr="005A3ABF">
              <w:rPr>
                <w:rFonts w:ascii="Verdana" w:eastAsia="Times New Roman" w:hAnsi="Verdana" w:cs="Times New Roman"/>
                <w:color w:val="000000"/>
                <w:sz w:val="18"/>
                <w:szCs w:val="18"/>
              </w:rPr>
              <w:t>repar</w:t>
            </w:r>
            <w:r>
              <w:rPr>
                <w:rFonts w:ascii="Verdana" w:eastAsia="Times New Roman" w:hAnsi="Verdana" w:cs="Times New Roman"/>
                <w:color w:val="000000"/>
                <w:sz w:val="18"/>
                <w:szCs w:val="18"/>
              </w:rPr>
              <w:t>ation</w:t>
            </w:r>
            <w:r w:rsidRPr="005A3ABF">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order entry</w:t>
            </w:r>
            <w:r w:rsidRPr="005A3ABF">
              <w:rPr>
                <w:rFonts w:ascii="Verdana" w:eastAsia="Times New Roman" w:hAnsi="Verdana" w:cs="Times New Roman"/>
                <w:color w:val="000000"/>
                <w:sz w:val="18"/>
                <w:szCs w:val="18"/>
              </w:rPr>
              <w:t>, and deliver</w:t>
            </w:r>
            <w:r>
              <w:rPr>
                <w:rFonts w:ascii="Verdana" w:eastAsia="Times New Roman" w:hAnsi="Verdana" w:cs="Times New Roman"/>
                <w:color w:val="000000"/>
                <w:sz w:val="18"/>
                <w:szCs w:val="18"/>
              </w:rPr>
              <w:t>y</w:t>
            </w:r>
            <w:r w:rsidRPr="005A3ABF">
              <w:rPr>
                <w:rFonts w:ascii="Verdana" w:eastAsia="Times New Roman" w:hAnsi="Verdana" w:cs="Times New Roman"/>
                <w:color w:val="000000"/>
                <w:sz w:val="18"/>
                <w:szCs w:val="18"/>
              </w:rPr>
              <w:t>.</w:t>
            </w:r>
          </w:p>
          <w:p w14:paraId="440CD77E" w14:textId="0A2EFB77" w:rsidR="002C2CDD" w:rsidRPr="00333CD3" w:rsidRDefault="00D41910" w:rsidP="007569C1">
            <w:pPr>
              <w:pStyle w:val="Heading4"/>
            </w:pPr>
            <w:r w:rsidRPr="00D41910">
              <w:t>Technical Support</w:t>
            </w:r>
            <w:r w:rsidR="002C2CDD" w:rsidRPr="00333CD3">
              <w:t xml:space="preserve"> • </w:t>
            </w:r>
            <w:r w:rsidRPr="00D41910">
              <w:t>Teleperformance (Att)</w:t>
            </w:r>
            <w:r w:rsidR="002C2CDD" w:rsidRPr="00333CD3">
              <w:t xml:space="preserve"> • </w:t>
            </w:r>
            <w:r w:rsidR="005A3ABF">
              <w:t xml:space="preserve">dec-2014 | sep-2015 </w:t>
            </w:r>
          </w:p>
          <w:p w14:paraId="3BB3C83A" w14:textId="05F53189" w:rsidR="002C2CDD" w:rsidRPr="0007712C" w:rsidRDefault="003B562A" w:rsidP="007569C1">
            <w:pPr>
              <w:rPr>
                <w:rFonts w:ascii="Times New Roman" w:eastAsia="Times New Roman" w:hAnsi="Times New Roman" w:cs="Times New Roman"/>
                <w:sz w:val="24"/>
                <w:szCs w:val="24"/>
              </w:rPr>
            </w:pPr>
            <w:r>
              <w:rPr>
                <w:rFonts w:ascii="Verdana" w:eastAsia="Times New Roman" w:hAnsi="Verdana" w:cs="Times New Roman"/>
                <w:color w:val="000000"/>
                <w:sz w:val="18"/>
                <w:szCs w:val="18"/>
              </w:rPr>
              <w:t>I provided</w:t>
            </w:r>
            <w:r w:rsidR="005A3ABF" w:rsidRPr="005A3ABF">
              <w:rPr>
                <w:rFonts w:ascii="Verdana" w:eastAsia="Times New Roman" w:hAnsi="Verdana" w:cs="Times New Roman"/>
                <w:color w:val="000000"/>
                <w:sz w:val="18"/>
                <w:szCs w:val="18"/>
              </w:rPr>
              <w:t xml:space="preserve"> customer service for any calls that the previous customer service agent</w:t>
            </w:r>
            <w:r>
              <w:rPr>
                <w:rFonts w:ascii="Verdana" w:eastAsia="Times New Roman" w:hAnsi="Verdana" w:cs="Times New Roman"/>
                <w:color w:val="000000"/>
                <w:sz w:val="18"/>
                <w:szCs w:val="18"/>
              </w:rPr>
              <w:t>s</w:t>
            </w:r>
            <w:r w:rsidR="005A3ABF" w:rsidRPr="005A3ABF">
              <w:rPr>
                <w:rFonts w:ascii="Verdana" w:eastAsia="Times New Roman" w:hAnsi="Verdana" w:cs="Times New Roman"/>
                <w:color w:val="000000"/>
                <w:sz w:val="18"/>
                <w:szCs w:val="18"/>
              </w:rPr>
              <w:t> couldn't provide. We resolved anything from making a phone bill payment to a complete diagnostic, repair and replacement of t</w:t>
            </w:r>
            <w:r>
              <w:rPr>
                <w:rFonts w:ascii="Verdana" w:eastAsia="Times New Roman" w:hAnsi="Verdana" w:cs="Times New Roman"/>
                <w:color w:val="000000"/>
                <w:sz w:val="18"/>
                <w:szCs w:val="18"/>
              </w:rPr>
              <w:t>he mobiles devices carried by ATT</w:t>
            </w:r>
            <w:r w:rsidR="005A3ABF" w:rsidRPr="005A3ABF">
              <w:rPr>
                <w:rFonts w:ascii="Verdana" w:eastAsia="Times New Roman" w:hAnsi="Verdana" w:cs="Times New Roman"/>
                <w:color w:val="000000"/>
                <w:sz w:val="18"/>
                <w:szCs w:val="18"/>
              </w:rPr>
              <w:t>.</w:t>
            </w:r>
          </w:p>
          <w:p w14:paraId="4685EDCF" w14:textId="77777777" w:rsidR="002C2CDD" w:rsidRPr="00333CD3" w:rsidRDefault="00BA5D14" w:rsidP="00D67081">
            <w:pPr>
              <w:pStyle w:val="Heading3"/>
              <w:spacing w:before="240"/>
            </w:pPr>
            <w:sdt>
              <w:sdtPr>
                <w:alias w:val="Education:"/>
                <w:tag w:val="Education:"/>
                <w:id w:val="1349516922"/>
                <w:placeholder>
                  <w:docPart w:val="24FE0A7ADC8B4C44B993E27CDB1F47F7"/>
                </w:placeholder>
                <w:temporary/>
                <w:showingPlcHdr/>
                <w15:appearance w15:val="hidden"/>
              </w:sdtPr>
              <w:sdtEndPr/>
              <w:sdtContent>
                <w:r w:rsidR="002C2CDD" w:rsidRPr="00333CD3">
                  <w:t>Education</w:t>
                </w:r>
              </w:sdtContent>
            </w:sdt>
          </w:p>
          <w:p w14:paraId="12323337" w14:textId="0718642E" w:rsidR="00D83457" w:rsidRPr="00333CD3" w:rsidRDefault="00D83457" w:rsidP="00D83457">
            <w:pPr>
              <w:pStyle w:val="Heading4"/>
            </w:pPr>
            <w:r>
              <w:t>Associates</w:t>
            </w:r>
            <w:r w:rsidR="00BA5D14">
              <w:t xml:space="preserve"> </w:t>
            </w:r>
            <w:bookmarkStart w:id="0" w:name="_GoBack"/>
            <w:bookmarkEnd w:id="0"/>
            <w:r>
              <w:t xml:space="preserve"> </w:t>
            </w:r>
            <w:r w:rsidRPr="00333CD3">
              <w:t>•</w:t>
            </w:r>
            <w:r>
              <w:t>jan 2016 -</w:t>
            </w:r>
            <w:r w:rsidRPr="00333CD3">
              <w:t xml:space="preserve"> </w:t>
            </w:r>
            <w:r>
              <w:t>may 2017</w:t>
            </w:r>
            <w:r w:rsidRPr="00333CD3">
              <w:t xml:space="preserve"> • </w:t>
            </w:r>
            <w:r>
              <w:t>Broward college</w:t>
            </w:r>
          </w:p>
          <w:p w14:paraId="2AE37EC0" w14:textId="77777777" w:rsidR="00D83457" w:rsidRDefault="00D83457" w:rsidP="00D83457">
            <w:pPr>
              <w:pStyle w:val="ListParagraph"/>
              <w:numPr>
                <w:ilvl w:val="0"/>
                <w:numId w:val="5"/>
              </w:numPr>
            </w:pPr>
            <w:r w:rsidRPr="00D41910">
              <w:t>Computer Programming and Analysis</w:t>
            </w:r>
            <w:r>
              <w:t>.</w:t>
            </w:r>
          </w:p>
          <w:p w14:paraId="7482674F" w14:textId="77777777" w:rsidR="00D83457" w:rsidRPr="00333CD3" w:rsidRDefault="00D83457" w:rsidP="00D83457">
            <w:pPr>
              <w:pStyle w:val="ListParagraph"/>
              <w:numPr>
                <w:ilvl w:val="0"/>
                <w:numId w:val="5"/>
              </w:numPr>
            </w:pPr>
            <w:r>
              <w:t>Honor Roll.</w:t>
            </w:r>
          </w:p>
          <w:p w14:paraId="4BF120F2" w14:textId="45D6C9E2" w:rsidR="00D41910" w:rsidRPr="00333CD3" w:rsidRDefault="00D41910" w:rsidP="00BA5D14">
            <w:pPr>
              <w:pStyle w:val="ListParagraph"/>
            </w:pPr>
          </w:p>
          <w:p w14:paraId="6028F641" w14:textId="77777777" w:rsidR="000756F6" w:rsidRPr="00333CD3" w:rsidRDefault="000756F6" w:rsidP="00D67081">
            <w:pPr>
              <w:pStyle w:val="Heading3"/>
              <w:spacing w:before="240"/>
            </w:pPr>
            <w:r>
              <w:t>Summary</w:t>
            </w:r>
          </w:p>
          <w:p w14:paraId="1E7BFF32" w14:textId="2A07971A" w:rsidR="000756F6" w:rsidRPr="000756F6" w:rsidRDefault="000756F6" w:rsidP="000756F6">
            <w:pPr>
              <w:rPr>
                <w:rFonts w:ascii="Times New Roman" w:eastAsia="Times New Roman" w:hAnsi="Times New Roman" w:cs="Times New Roman"/>
                <w:sz w:val="24"/>
                <w:szCs w:val="24"/>
              </w:rPr>
            </w:pPr>
            <w:r w:rsidRPr="000756F6">
              <w:rPr>
                <w:rFonts w:ascii="Verdana" w:eastAsia="Times New Roman" w:hAnsi="Verdana" w:cs="Times New Roman"/>
                <w:color w:val="000000"/>
                <w:sz w:val="18"/>
                <w:szCs w:val="18"/>
              </w:rPr>
              <w:t xml:space="preserve">I am </w:t>
            </w:r>
            <w:r w:rsidR="005414DD">
              <w:rPr>
                <w:rFonts w:ascii="Verdana" w:eastAsia="Times New Roman" w:hAnsi="Verdana" w:cs="Times New Roman"/>
                <w:color w:val="000000"/>
                <w:sz w:val="18"/>
                <w:szCs w:val="18"/>
              </w:rPr>
              <w:t xml:space="preserve">a </w:t>
            </w:r>
            <w:r w:rsidRPr="000756F6">
              <w:rPr>
                <w:rFonts w:ascii="Verdana" w:eastAsia="Times New Roman" w:hAnsi="Verdana" w:cs="Times New Roman"/>
                <w:color w:val="000000"/>
                <w:sz w:val="18"/>
                <w:szCs w:val="18"/>
              </w:rPr>
              <w:t>graduate with</w:t>
            </w:r>
            <w:r w:rsidR="005414DD">
              <w:rPr>
                <w:rFonts w:ascii="Verdana" w:eastAsia="Times New Roman" w:hAnsi="Verdana" w:cs="Times New Roman"/>
                <w:color w:val="000000"/>
                <w:sz w:val="18"/>
                <w:szCs w:val="18"/>
              </w:rPr>
              <w:t xml:space="preserve"> an Associates of Science Computer Programming and A</w:t>
            </w:r>
            <w:r w:rsidRPr="000756F6">
              <w:rPr>
                <w:rFonts w:ascii="Verdana" w:eastAsia="Times New Roman" w:hAnsi="Verdana" w:cs="Times New Roman"/>
                <w:color w:val="000000"/>
                <w:sz w:val="18"/>
                <w:szCs w:val="18"/>
              </w:rPr>
              <w:t xml:space="preserve">nalysis degree. While in school I've learned and rigorously practiced multiple programming languages those pertaining to my degree and </w:t>
            </w:r>
            <w:r w:rsidR="005414DD">
              <w:rPr>
                <w:rFonts w:ascii="Verdana" w:eastAsia="Times New Roman" w:hAnsi="Verdana" w:cs="Times New Roman"/>
                <w:color w:val="000000"/>
                <w:sz w:val="18"/>
                <w:szCs w:val="18"/>
              </w:rPr>
              <w:t>more</w:t>
            </w:r>
            <w:r w:rsidRPr="000756F6">
              <w:rPr>
                <w:rFonts w:ascii="Verdana" w:eastAsia="Times New Roman" w:hAnsi="Verdana" w:cs="Times New Roman"/>
                <w:color w:val="000000"/>
                <w:sz w:val="18"/>
                <w:szCs w:val="18"/>
              </w:rPr>
              <w:t>. I'm</w:t>
            </w:r>
            <w:r w:rsidR="00373BDF">
              <w:rPr>
                <w:rFonts w:ascii="Verdana" w:eastAsia="Times New Roman" w:hAnsi="Verdana" w:cs="Times New Roman"/>
                <w:color w:val="000000"/>
                <w:sz w:val="18"/>
                <w:szCs w:val="18"/>
              </w:rPr>
              <w:t xml:space="preserve"> a very quick learner,</w:t>
            </w:r>
            <w:r w:rsidRPr="000756F6">
              <w:rPr>
                <w:rFonts w:ascii="Verdana" w:eastAsia="Times New Roman" w:hAnsi="Verdana" w:cs="Times New Roman"/>
                <w:color w:val="000000"/>
                <w:sz w:val="18"/>
                <w:szCs w:val="18"/>
              </w:rPr>
              <w:t xml:space="preserve"> extremely drive</w:t>
            </w:r>
            <w:r w:rsidR="005414DD">
              <w:rPr>
                <w:rFonts w:ascii="Verdana" w:eastAsia="Times New Roman" w:hAnsi="Verdana" w:cs="Times New Roman"/>
                <w:color w:val="000000"/>
                <w:sz w:val="18"/>
                <w:szCs w:val="18"/>
              </w:rPr>
              <w:t xml:space="preserve">n, passionate, love challenges, </w:t>
            </w:r>
            <w:r w:rsidRPr="000756F6">
              <w:rPr>
                <w:rFonts w:ascii="Verdana" w:eastAsia="Times New Roman" w:hAnsi="Verdana" w:cs="Times New Roman"/>
                <w:color w:val="000000"/>
                <w:sz w:val="18"/>
                <w:szCs w:val="18"/>
              </w:rPr>
              <w:t>I'm transparent and a great team player.</w:t>
            </w:r>
          </w:p>
          <w:p w14:paraId="15F9E401" w14:textId="77777777" w:rsidR="00741125" w:rsidRPr="00333CD3" w:rsidRDefault="00741125" w:rsidP="00741125"/>
        </w:tc>
      </w:tr>
      <w:tr w:rsidR="00D41910" w:rsidRPr="00333CD3" w14:paraId="2D7A67E9" w14:textId="77777777" w:rsidTr="005414DD">
        <w:tc>
          <w:tcPr>
            <w:tcW w:w="3784" w:type="dxa"/>
            <w:tcMar>
              <w:top w:w="504" w:type="dxa"/>
              <w:right w:w="720" w:type="dxa"/>
            </w:tcMar>
          </w:tcPr>
          <w:p w14:paraId="5A10463D" w14:textId="7AAA92CF" w:rsidR="00D41910" w:rsidRDefault="00D41910" w:rsidP="005A3ABF">
            <w:pPr>
              <w:pStyle w:val="Initials"/>
              <w:ind w:left="720"/>
              <w:jc w:val="left"/>
              <w:rPr>
                <w:noProof/>
              </w:rPr>
            </w:pPr>
          </w:p>
        </w:tc>
        <w:tc>
          <w:tcPr>
            <w:tcW w:w="6728" w:type="dxa"/>
            <w:tcMar>
              <w:top w:w="504" w:type="dxa"/>
              <w:left w:w="0" w:type="dxa"/>
            </w:tcMar>
          </w:tcPr>
          <w:p w14:paraId="3D6381E1" w14:textId="77777777" w:rsidR="00D41910" w:rsidRDefault="00D41910" w:rsidP="002764F3">
            <w:pPr>
              <w:pStyle w:val="Heading1"/>
              <w:jc w:val="left"/>
            </w:pPr>
          </w:p>
        </w:tc>
      </w:tr>
    </w:tbl>
    <w:p w14:paraId="31B8613A" w14:textId="77777777" w:rsidR="00EF7CC9" w:rsidRPr="00333CD3" w:rsidRDefault="00EF7CC9" w:rsidP="00E22E87">
      <w:pPr>
        <w:pStyle w:val="NoSpacing"/>
      </w:pPr>
    </w:p>
    <w:sectPr w:rsidR="00EF7CC9" w:rsidRPr="00333CD3" w:rsidSect="00EF7CC9">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E1B1" w14:textId="77777777" w:rsidR="00CC300A" w:rsidRDefault="00CC300A" w:rsidP="00713050">
      <w:pPr>
        <w:spacing w:line="240" w:lineRule="auto"/>
      </w:pPr>
      <w:r>
        <w:separator/>
      </w:r>
    </w:p>
  </w:endnote>
  <w:endnote w:type="continuationSeparator" w:id="0">
    <w:p w14:paraId="42852B76" w14:textId="77777777" w:rsidR="00CC300A" w:rsidRDefault="00CC300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AD43E" w14:textId="4632C65D" w:rsidR="00C2098A" w:rsidRPr="00C16CEF" w:rsidRDefault="00C2098A" w:rsidP="00C16CEF">
    <w:pPr>
      <w:pStyle w:val="Footer"/>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995" w:type="pct"/>
      <w:tblLayout w:type="fixed"/>
      <w:tblLook w:val="04A0" w:firstRow="1" w:lastRow="0" w:firstColumn="1" w:lastColumn="0" w:noHBand="0" w:noVBand="1"/>
      <w:tblDescription w:val="Footer layout table"/>
    </w:tblPr>
    <w:tblGrid>
      <w:gridCol w:w="2099"/>
      <w:gridCol w:w="2100"/>
      <w:gridCol w:w="2100"/>
      <w:gridCol w:w="2100"/>
    </w:tblGrid>
    <w:tr w:rsidR="00DC6613" w:rsidRPr="00DC6613" w14:paraId="5D8CF943" w14:textId="77777777" w:rsidTr="005414DD">
      <w:trPr>
        <w:trHeight w:val="669"/>
      </w:trPr>
      <w:tc>
        <w:tcPr>
          <w:tcW w:w="2100" w:type="dxa"/>
          <w:tcMar>
            <w:top w:w="648" w:type="dxa"/>
            <w:left w:w="115" w:type="dxa"/>
            <w:bottom w:w="0" w:type="dxa"/>
            <w:right w:w="115" w:type="dxa"/>
          </w:tcMar>
        </w:tcPr>
        <w:p w14:paraId="517C284B" w14:textId="67700D0D" w:rsidR="00217980" w:rsidRDefault="002972F6" w:rsidP="00217980">
          <w:pPr>
            <w:pStyle w:val="Footer"/>
          </w:pPr>
          <w:r w:rsidRPr="002972F6">
            <w:rPr>
              <w:noProof/>
            </w:rPr>
            <w:drawing>
              <wp:inline distT="0" distB="0" distL="0" distR="0" wp14:anchorId="50B1ACC0" wp14:editId="3BBFEC31">
                <wp:extent cx="370840" cy="3708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colorTemperature colorTemp="3287"/>
                                  </a14:imgEffect>
                                  <a14:imgEffect>
                                    <a14:saturation sat="363000"/>
                                  </a14:imgEffect>
                                  <a14:imgEffect>
                                    <a14:brightnessContrast bright="-100000"/>
                                  </a14:imgEffect>
                                </a14:imgLayer>
                              </a14:imgProps>
                            </a:ext>
                          </a:extLst>
                        </a:blip>
                        <a:stretch>
                          <a:fillRect/>
                        </a:stretch>
                      </pic:blipFill>
                      <pic:spPr>
                        <a:xfrm>
                          <a:off x="0" y="0"/>
                          <a:ext cx="370840" cy="370840"/>
                        </a:xfrm>
                        <a:prstGeom prst="rect">
                          <a:avLst/>
                        </a:prstGeom>
                        <a:solidFill>
                          <a:schemeClr val="accent1"/>
                        </a:solidFill>
                      </pic:spPr>
                    </pic:pic>
                  </a:graphicData>
                </a:graphic>
              </wp:inline>
            </w:drawing>
          </w:r>
        </w:p>
      </w:tc>
      <w:tc>
        <w:tcPr>
          <w:tcW w:w="2100" w:type="dxa"/>
          <w:tcMar>
            <w:top w:w="648" w:type="dxa"/>
            <w:left w:w="115" w:type="dxa"/>
            <w:bottom w:w="0" w:type="dxa"/>
            <w:right w:w="115" w:type="dxa"/>
          </w:tcMar>
        </w:tcPr>
        <w:p w14:paraId="23229FE9" w14:textId="217D2410" w:rsidR="00217980" w:rsidRDefault="0007712C" w:rsidP="00217980">
          <w:pPr>
            <w:pStyle w:val="Footer"/>
          </w:pPr>
          <w:r>
            <w:t xml:space="preserve">     </w:t>
          </w:r>
          <w:r w:rsidR="005414DD" w:rsidRPr="00CA3DF1">
            <w:rPr>
              <w:noProof/>
            </w:rPr>
            <mc:AlternateContent>
              <mc:Choice Requires="wpg">
                <w:drawing>
                  <wp:inline distT="0" distB="0" distL="0" distR="0" wp14:anchorId="45F33F57" wp14:editId="1FD1C59F">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CA47206"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ddd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100" w:type="dxa"/>
          <w:tcMar>
            <w:top w:w="648" w:type="dxa"/>
            <w:left w:w="115" w:type="dxa"/>
            <w:bottom w:w="0" w:type="dxa"/>
            <w:right w:w="115" w:type="dxa"/>
          </w:tcMar>
        </w:tcPr>
        <w:p w14:paraId="025D7F3F" w14:textId="77777777" w:rsidR="00217980" w:rsidRDefault="00217980" w:rsidP="00217980">
          <w:pPr>
            <w:pStyle w:val="Footer"/>
          </w:pPr>
          <w:r w:rsidRPr="00C2098A">
            <w:rPr>
              <w:noProof/>
            </w:rPr>
            <mc:AlternateContent>
              <mc:Choice Requires="wpg">
                <w:drawing>
                  <wp:inline distT="0" distB="0" distL="0" distR="0" wp14:anchorId="1058993A" wp14:editId="31FAF833">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CA60F4"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ddd [3204]" strokecolor="#dd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100" w:type="dxa"/>
          <w:tcMar>
            <w:top w:w="648" w:type="dxa"/>
            <w:left w:w="115" w:type="dxa"/>
            <w:bottom w:w="0" w:type="dxa"/>
            <w:right w:w="115" w:type="dxa"/>
          </w:tcMar>
        </w:tcPr>
        <w:p w14:paraId="57E73FF2" w14:textId="77777777" w:rsidR="00217980" w:rsidRDefault="00217980" w:rsidP="00217980">
          <w:pPr>
            <w:pStyle w:val="Footer"/>
          </w:pPr>
          <w:r w:rsidRPr="00C2098A">
            <w:rPr>
              <w:noProof/>
            </w:rPr>
            <mc:AlternateContent>
              <mc:Choice Requires="wpg">
                <w:drawing>
                  <wp:inline distT="0" distB="0" distL="0" distR="0" wp14:anchorId="041083DD" wp14:editId="089F65C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76A6F7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ddd [3204]" strokecolor="#ddd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414DD" w14:paraId="34918778" w14:textId="77777777" w:rsidTr="0007712C">
      <w:trPr>
        <w:trHeight w:val="179"/>
      </w:trPr>
      <w:tc>
        <w:tcPr>
          <w:tcW w:w="2100" w:type="dxa"/>
          <w:tcMar>
            <w:top w:w="144" w:type="dxa"/>
            <w:left w:w="115" w:type="dxa"/>
            <w:right w:w="115" w:type="dxa"/>
          </w:tcMar>
        </w:tcPr>
        <w:p w14:paraId="044361BA" w14:textId="36EF32E8" w:rsidR="002972F6" w:rsidRPr="00CA3DF1" w:rsidRDefault="00DC6613" w:rsidP="00DC6613">
          <w:pPr>
            <w:pStyle w:val="Footer"/>
            <w:jc w:val="left"/>
          </w:pPr>
          <w:r>
            <w:t xml:space="preserve">           Github:</w:t>
          </w:r>
        </w:p>
      </w:tc>
      <w:tc>
        <w:tcPr>
          <w:tcW w:w="2100" w:type="dxa"/>
          <w:tcMar>
            <w:top w:w="144" w:type="dxa"/>
            <w:left w:w="115" w:type="dxa"/>
            <w:right w:w="115" w:type="dxa"/>
          </w:tcMar>
        </w:tcPr>
        <w:p w14:paraId="2808BCA4" w14:textId="5D4522B4" w:rsidR="005414DD" w:rsidRPr="00C2098A" w:rsidRDefault="0007712C" w:rsidP="005414DD">
          <w:pPr>
            <w:pStyle w:val="Footer"/>
          </w:pPr>
          <w:r>
            <w:t xml:space="preserve">       </w:t>
          </w:r>
          <w:sdt>
            <w:sdtPr>
              <w:alias w:val="Email:"/>
              <w:tag w:val="Email:"/>
              <w:id w:val="-1689822732"/>
              <w:placeholder>
                <w:docPart w:val="9E9DE744CD9D954EB91689FA3DFB2EE6"/>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5414DD">
                <w:t>Email</w:t>
              </w:r>
            </w:sdtContent>
          </w:sdt>
          <w:r w:rsidR="005414DD">
            <w:t>:</w:t>
          </w:r>
        </w:p>
      </w:tc>
      <w:tc>
        <w:tcPr>
          <w:tcW w:w="2100" w:type="dxa"/>
          <w:tcMar>
            <w:top w:w="144" w:type="dxa"/>
            <w:left w:w="115" w:type="dxa"/>
            <w:right w:w="115" w:type="dxa"/>
          </w:tcMar>
        </w:tcPr>
        <w:sdt>
          <w:sdtPr>
            <w:alias w:val="Telephone:"/>
            <w:tag w:val="Telephone:"/>
            <w:id w:val="-389655527"/>
            <w:placeholder>
              <w:docPart w:val="0D0110605D3D1749B1FDE1C1A65BB79E"/>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7239AF86" w14:textId="77777777" w:rsidR="005414DD" w:rsidRPr="00C2098A" w:rsidRDefault="005414DD" w:rsidP="00217980">
              <w:pPr>
                <w:pStyle w:val="Footer"/>
              </w:pPr>
              <w:r>
                <w:t>Telephone</w:t>
              </w:r>
            </w:p>
          </w:sdtContent>
        </w:sdt>
      </w:tc>
      <w:tc>
        <w:tcPr>
          <w:tcW w:w="2100" w:type="dxa"/>
          <w:tcMar>
            <w:top w:w="144" w:type="dxa"/>
            <w:left w:w="115" w:type="dxa"/>
            <w:right w:w="115" w:type="dxa"/>
          </w:tcMar>
        </w:tcPr>
        <w:sdt>
          <w:sdtPr>
            <w:alias w:val="LinkedIn URL:"/>
            <w:tag w:val="LinkedIn URL:"/>
            <w:id w:val="-1529023829"/>
            <w:placeholder>
              <w:docPart w:val="ED9F6211793C6E468151B864558491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A0FA09E" w14:textId="77777777" w:rsidR="005414DD" w:rsidRPr="00C2098A" w:rsidRDefault="005414DD" w:rsidP="00217980">
              <w:pPr>
                <w:pStyle w:val="Footer"/>
              </w:pPr>
              <w:r>
                <w:t>LinkedIN URL</w:t>
              </w:r>
            </w:p>
          </w:sdtContent>
        </w:sdt>
      </w:tc>
    </w:tr>
  </w:tbl>
  <w:p w14:paraId="5107F4ED" w14:textId="36038817" w:rsidR="00185225" w:rsidRDefault="00DC6613" w:rsidP="005A3ABF">
    <w:pPr>
      <w:pStyle w:val="Footer"/>
      <w:jc w:val="left"/>
    </w:pPr>
    <w:r w:rsidRPr="00DC6613">
      <w:t>github.com/oExcellent</w:t>
    </w:r>
    <w:r>
      <w:t xml:space="preserve">  </w:t>
    </w:r>
    <w:r w:rsidR="005B64B3">
      <w:t xml:space="preserve">  </w:t>
    </w:r>
    <w:r w:rsidR="005B64B3" w:rsidRPr="000756F6">
      <w:t>Max</w:t>
    </w:r>
    <w:r w:rsidR="005B64B3">
      <w:t>@devmw.com</w:t>
    </w:r>
    <w:r w:rsidR="005414DD">
      <w:t xml:space="preserve">       </w:t>
    </w:r>
    <w:r w:rsidR="00C16CEF">
      <w:t xml:space="preserve">H: </w:t>
    </w:r>
    <w:r w:rsidR="005414DD">
      <w:t xml:space="preserve">954-253-6012       </w:t>
    </w:r>
    <w:r w:rsidR="00185225" w:rsidRPr="00185225">
      <w:t>max-walters-708b41127/</w:t>
    </w:r>
  </w:p>
  <w:p w14:paraId="4E06D7AA" w14:textId="049955E9" w:rsidR="00217980" w:rsidRDefault="00185225" w:rsidP="00185225">
    <w:pPr>
      <w:pStyle w:val="Footer"/>
      <w:ind w:left="5760"/>
      <w:jc w:val="lef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AE7EF" w14:textId="77777777" w:rsidR="00CC300A" w:rsidRDefault="00CC300A" w:rsidP="00713050">
      <w:pPr>
        <w:spacing w:line="240" w:lineRule="auto"/>
      </w:pPr>
      <w:r>
        <w:separator/>
      </w:r>
    </w:p>
  </w:footnote>
  <w:footnote w:type="continuationSeparator" w:id="0">
    <w:p w14:paraId="2FA7A344" w14:textId="77777777" w:rsidR="00CC300A" w:rsidRDefault="00CC300A"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077" w:type="pct"/>
      <w:tblLayout w:type="fixed"/>
      <w:tblCellMar>
        <w:left w:w="0" w:type="dxa"/>
        <w:right w:w="0" w:type="dxa"/>
      </w:tblCellMar>
      <w:tblLook w:val="04A0" w:firstRow="1" w:lastRow="0" w:firstColumn="1" w:lastColumn="0" w:noHBand="0" w:noVBand="1"/>
      <w:tblDescription w:val="Continuation page header layout table"/>
    </w:tblPr>
    <w:tblGrid>
      <w:gridCol w:w="3082"/>
      <w:gridCol w:w="5489"/>
    </w:tblGrid>
    <w:tr w:rsidR="001A5CA9" w:rsidRPr="00F207C0" w14:paraId="6A1DD5B2" w14:textId="77777777" w:rsidTr="00C16CEF">
      <w:trPr>
        <w:trHeight w:val="1"/>
      </w:trPr>
      <w:tc>
        <w:tcPr>
          <w:tcW w:w="3082" w:type="dxa"/>
          <w:tcMar>
            <w:top w:w="821" w:type="dxa"/>
            <w:right w:w="720" w:type="dxa"/>
          </w:tcMar>
        </w:tcPr>
        <w:p w14:paraId="717BA597" w14:textId="2CC93EB7" w:rsidR="001A5CA9" w:rsidRPr="00F207C0" w:rsidRDefault="001A5CA9" w:rsidP="00C16CEF">
          <w:pPr>
            <w:pStyle w:val="Initials"/>
            <w:ind w:left="0"/>
            <w:jc w:val="left"/>
          </w:pPr>
        </w:p>
      </w:tc>
      <w:tc>
        <w:tcPr>
          <w:tcW w:w="5490" w:type="dxa"/>
          <w:tcMar>
            <w:top w:w="821" w:type="dxa"/>
            <w:left w:w="0" w:type="dxa"/>
          </w:tcMar>
        </w:tcPr>
        <w:p w14:paraId="75C38DA4" w14:textId="77777777" w:rsidR="001A5CA9" w:rsidRPr="00F207C0" w:rsidRDefault="001A5CA9" w:rsidP="001A5CA9"/>
      </w:tc>
    </w:tr>
  </w:tbl>
  <w:p w14:paraId="159BF717" w14:textId="77777777" w:rsidR="00217980" w:rsidRPr="001A5CA9" w:rsidRDefault="00217980" w:rsidP="001A5C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1E1A"/>
    <w:multiLevelType w:val="multilevel"/>
    <w:tmpl w:val="F30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47C3A"/>
    <w:multiLevelType w:val="hybridMultilevel"/>
    <w:tmpl w:val="03C0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60E28"/>
    <w:multiLevelType w:val="hybridMultilevel"/>
    <w:tmpl w:val="8F3E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B0F25"/>
    <w:multiLevelType w:val="multilevel"/>
    <w:tmpl w:val="5E2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85CD9"/>
    <w:multiLevelType w:val="hybridMultilevel"/>
    <w:tmpl w:val="7ADE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0"/>
    <w:rsid w:val="00063651"/>
    <w:rsid w:val="000756F6"/>
    <w:rsid w:val="0007712C"/>
    <w:rsid w:val="00091382"/>
    <w:rsid w:val="000A33E9"/>
    <w:rsid w:val="000B0619"/>
    <w:rsid w:val="000B61CA"/>
    <w:rsid w:val="000F2FBF"/>
    <w:rsid w:val="000F7610"/>
    <w:rsid w:val="00114ED7"/>
    <w:rsid w:val="001353E0"/>
    <w:rsid w:val="00140B0E"/>
    <w:rsid w:val="001530F4"/>
    <w:rsid w:val="00171FE9"/>
    <w:rsid w:val="00185225"/>
    <w:rsid w:val="001A5CA9"/>
    <w:rsid w:val="001B2AC1"/>
    <w:rsid w:val="001B403A"/>
    <w:rsid w:val="00217980"/>
    <w:rsid w:val="00271662"/>
    <w:rsid w:val="0027404F"/>
    <w:rsid w:val="002764F3"/>
    <w:rsid w:val="00293B83"/>
    <w:rsid w:val="002972F6"/>
    <w:rsid w:val="002B091C"/>
    <w:rsid w:val="002C2CDD"/>
    <w:rsid w:val="002C5385"/>
    <w:rsid w:val="002D45C6"/>
    <w:rsid w:val="002F03FA"/>
    <w:rsid w:val="00313E86"/>
    <w:rsid w:val="00333CD3"/>
    <w:rsid w:val="00340365"/>
    <w:rsid w:val="00342B64"/>
    <w:rsid w:val="00364079"/>
    <w:rsid w:val="00373BDF"/>
    <w:rsid w:val="003B562A"/>
    <w:rsid w:val="003C5528"/>
    <w:rsid w:val="004077FB"/>
    <w:rsid w:val="00424DD9"/>
    <w:rsid w:val="0046104A"/>
    <w:rsid w:val="004717C5"/>
    <w:rsid w:val="00523479"/>
    <w:rsid w:val="005414DD"/>
    <w:rsid w:val="00543DB7"/>
    <w:rsid w:val="005729B0"/>
    <w:rsid w:val="00593AEB"/>
    <w:rsid w:val="005A3ABF"/>
    <w:rsid w:val="005B64B3"/>
    <w:rsid w:val="006062AA"/>
    <w:rsid w:val="006066F0"/>
    <w:rsid w:val="00613B89"/>
    <w:rsid w:val="00641630"/>
    <w:rsid w:val="00684488"/>
    <w:rsid w:val="006A3CE7"/>
    <w:rsid w:val="006C4C50"/>
    <w:rsid w:val="006D76B1"/>
    <w:rsid w:val="00713050"/>
    <w:rsid w:val="00741125"/>
    <w:rsid w:val="00746F7F"/>
    <w:rsid w:val="007569C1"/>
    <w:rsid w:val="00763832"/>
    <w:rsid w:val="007D2696"/>
    <w:rsid w:val="00811117"/>
    <w:rsid w:val="00841146"/>
    <w:rsid w:val="0088504C"/>
    <w:rsid w:val="0089382B"/>
    <w:rsid w:val="008A1907"/>
    <w:rsid w:val="008C6BCA"/>
    <w:rsid w:val="008C7B50"/>
    <w:rsid w:val="009945C7"/>
    <w:rsid w:val="009B3C40"/>
    <w:rsid w:val="009C165D"/>
    <w:rsid w:val="009E001C"/>
    <w:rsid w:val="00A4083B"/>
    <w:rsid w:val="00A42540"/>
    <w:rsid w:val="00A50939"/>
    <w:rsid w:val="00A77FEA"/>
    <w:rsid w:val="00AA6A40"/>
    <w:rsid w:val="00AD4779"/>
    <w:rsid w:val="00AD7C77"/>
    <w:rsid w:val="00B02CB6"/>
    <w:rsid w:val="00B1251C"/>
    <w:rsid w:val="00B5664D"/>
    <w:rsid w:val="00BA5B40"/>
    <w:rsid w:val="00BA5D14"/>
    <w:rsid w:val="00BD0206"/>
    <w:rsid w:val="00BD23F9"/>
    <w:rsid w:val="00C16CEF"/>
    <w:rsid w:val="00C2098A"/>
    <w:rsid w:val="00C47548"/>
    <w:rsid w:val="00C5444A"/>
    <w:rsid w:val="00C612DA"/>
    <w:rsid w:val="00C7741E"/>
    <w:rsid w:val="00C80099"/>
    <w:rsid w:val="00C875AB"/>
    <w:rsid w:val="00CA3DF1"/>
    <w:rsid w:val="00CA4581"/>
    <w:rsid w:val="00CC300A"/>
    <w:rsid w:val="00CE18D5"/>
    <w:rsid w:val="00D04109"/>
    <w:rsid w:val="00D41910"/>
    <w:rsid w:val="00D574E7"/>
    <w:rsid w:val="00D67081"/>
    <w:rsid w:val="00D83457"/>
    <w:rsid w:val="00DC6613"/>
    <w:rsid w:val="00DD6416"/>
    <w:rsid w:val="00DF4E0A"/>
    <w:rsid w:val="00E02DCD"/>
    <w:rsid w:val="00E12C60"/>
    <w:rsid w:val="00E22E87"/>
    <w:rsid w:val="00E57630"/>
    <w:rsid w:val="00E67346"/>
    <w:rsid w:val="00E86C2B"/>
    <w:rsid w:val="00ED484D"/>
    <w:rsid w:val="00EF7CC9"/>
    <w:rsid w:val="00F207C0"/>
    <w:rsid w:val="00F20AE5"/>
    <w:rsid w:val="00F645C7"/>
    <w:rsid w:val="00F76B67"/>
    <w:rsid w:val="00FD753F"/>
    <w:rsid w:val="00FE31E7"/>
    <w:rsid w:val="00FE5670"/>
    <w:rsid w:val="00FF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D239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DDDDDD"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DDDDDD"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ListParagraph">
    <w:name w:val="List Paragraph"/>
    <w:basedOn w:val="Normal"/>
    <w:uiPriority w:val="34"/>
    <w:unhideWhenUsed/>
    <w:qFormat/>
    <w:rsid w:val="00D41910"/>
    <w:pPr>
      <w:ind w:left="720"/>
      <w:contextualSpacing/>
    </w:pPr>
  </w:style>
  <w:style w:type="character" w:styleId="Hyperlink">
    <w:name w:val="Hyperlink"/>
    <w:basedOn w:val="DefaultParagraphFont"/>
    <w:uiPriority w:val="99"/>
    <w:unhideWhenUsed/>
    <w:rsid w:val="00185225"/>
    <w:rPr>
      <w:color w:val="5F5F5F" w:themeColor="hyperlink"/>
      <w:u w:val="single"/>
    </w:rPr>
  </w:style>
  <w:style w:type="character" w:styleId="FollowedHyperlink">
    <w:name w:val="FollowedHyperlink"/>
    <w:basedOn w:val="DefaultParagraphFont"/>
    <w:uiPriority w:val="99"/>
    <w:semiHidden/>
    <w:unhideWhenUsed/>
    <w:rsid w:val="005414D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7184">
      <w:bodyDiv w:val="1"/>
      <w:marLeft w:val="0"/>
      <w:marRight w:val="0"/>
      <w:marTop w:val="0"/>
      <w:marBottom w:val="0"/>
      <w:divBdr>
        <w:top w:val="none" w:sz="0" w:space="0" w:color="auto"/>
        <w:left w:val="none" w:sz="0" w:space="0" w:color="auto"/>
        <w:bottom w:val="none" w:sz="0" w:space="0" w:color="auto"/>
        <w:right w:val="none" w:sz="0" w:space="0" w:color="auto"/>
      </w:divBdr>
    </w:div>
    <w:div w:id="197740446">
      <w:bodyDiv w:val="1"/>
      <w:marLeft w:val="0"/>
      <w:marRight w:val="0"/>
      <w:marTop w:val="0"/>
      <w:marBottom w:val="0"/>
      <w:divBdr>
        <w:top w:val="none" w:sz="0" w:space="0" w:color="auto"/>
        <w:left w:val="none" w:sz="0" w:space="0" w:color="auto"/>
        <w:bottom w:val="none" w:sz="0" w:space="0" w:color="auto"/>
        <w:right w:val="none" w:sz="0" w:space="0" w:color="auto"/>
      </w:divBdr>
    </w:div>
    <w:div w:id="219945927">
      <w:bodyDiv w:val="1"/>
      <w:marLeft w:val="0"/>
      <w:marRight w:val="0"/>
      <w:marTop w:val="0"/>
      <w:marBottom w:val="0"/>
      <w:divBdr>
        <w:top w:val="none" w:sz="0" w:space="0" w:color="auto"/>
        <w:left w:val="none" w:sz="0" w:space="0" w:color="auto"/>
        <w:bottom w:val="none" w:sz="0" w:space="0" w:color="auto"/>
        <w:right w:val="none" w:sz="0" w:space="0" w:color="auto"/>
      </w:divBdr>
    </w:div>
    <w:div w:id="887227980">
      <w:bodyDiv w:val="1"/>
      <w:marLeft w:val="0"/>
      <w:marRight w:val="0"/>
      <w:marTop w:val="0"/>
      <w:marBottom w:val="0"/>
      <w:divBdr>
        <w:top w:val="none" w:sz="0" w:space="0" w:color="auto"/>
        <w:left w:val="none" w:sz="0" w:space="0" w:color="auto"/>
        <w:bottom w:val="none" w:sz="0" w:space="0" w:color="auto"/>
        <w:right w:val="none" w:sz="0" w:space="0" w:color="auto"/>
      </w:divBdr>
    </w:div>
    <w:div w:id="1254820811">
      <w:bodyDiv w:val="1"/>
      <w:marLeft w:val="0"/>
      <w:marRight w:val="0"/>
      <w:marTop w:val="0"/>
      <w:marBottom w:val="0"/>
      <w:divBdr>
        <w:top w:val="none" w:sz="0" w:space="0" w:color="auto"/>
        <w:left w:val="none" w:sz="0" w:space="0" w:color="auto"/>
        <w:bottom w:val="none" w:sz="0" w:space="0" w:color="auto"/>
        <w:right w:val="none" w:sz="0" w:space="0" w:color="auto"/>
      </w:divBdr>
    </w:div>
    <w:div w:id="1407874111">
      <w:bodyDiv w:val="1"/>
      <w:marLeft w:val="0"/>
      <w:marRight w:val="0"/>
      <w:marTop w:val="0"/>
      <w:marBottom w:val="0"/>
      <w:divBdr>
        <w:top w:val="none" w:sz="0" w:space="0" w:color="auto"/>
        <w:left w:val="none" w:sz="0" w:space="0" w:color="auto"/>
        <w:bottom w:val="none" w:sz="0" w:space="0" w:color="auto"/>
        <w:right w:val="none" w:sz="0" w:space="0" w:color="auto"/>
      </w:divBdr>
    </w:div>
    <w:div w:id="1745830914">
      <w:bodyDiv w:val="1"/>
      <w:marLeft w:val="0"/>
      <w:marRight w:val="0"/>
      <w:marTop w:val="0"/>
      <w:marBottom w:val="0"/>
      <w:divBdr>
        <w:top w:val="none" w:sz="0" w:space="0" w:color="auto"/>
        <w:left w:val="none" w:sz="0" w:space="0" w:color="auto"/>
        <w:bottom w:val="none" w:sz="0" w:space="0" w:color="auto"/>
        <w:right w:val="none" w:sz="0" w:space="0" w:color="auto"/>
      </w:divBdr>
    </w:div>
    <w:div w:id="19919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Walters/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8324CA9C49B445B79A6762C4078192"/>
        <w:category>
          <w:name w:val="General"/>
          <w:gallery w:val="placeholder"/>
        </w:category>
        <w:types>
          <w:type w:val="bbPlcHdr"/>
        </w:types>
        <w:behaviors>
          <w:behavior w:val="content"/>
        </w:behaviors>
        <w:guid w:val="{C667D1EA-A55D-6947-845D-CEA51FF9F4C4}"/>
      </w:docPartPr>
      <w:docPartBody>
        <w:p w:rsidR="00AD13BA" w:rsidRDefault="00A5029A">
          <w:pPr>
            <w:pStyle w:val="058324CA9C49B445B79A6762C4078192"/>
          </w:pPr>
          <w:r w:rsidRPr="00333CD3">
            <w:t>YN</w:t>
          </w:r>
        </w:p>
      </w:docPartBody>
    </w:docPart>
    <w:docPart>
      <w:docPartPr>
        <w:name w:val="0FAF6D74C4DA6A4EB1260820924B7E61"/>
        <w:category>
          <w:name w:val="General"/>
          <w:gallery w:val="placeholder"/>
        </w:category>
        <w:types>
          <w:type w:val="bbPlcHdr"/>
        </w:types>
        <w:behaviors>
          <w:behavior w:val="content"/>
        </w:behaviors>
        <w:guid w:val="{7097B1E1-A72F-BB49-8473-223974D4C018}"/>
      </w:docPartPr>
      <w:docPartBody>
        <w:p w:rsidR="00AD13BA" w:rsidRDefault="00A5029A">
          <w:pPr>
            <w:pStyle w:val="0FAF6D74C4DA6A4EB1260820924B7E61"/>
          </w:pPr>
          <w:r>
            <w:t>Your Name</w:t>
          </w:r>
        </w:p>
      </w:docPartBody>
    </w:docPart>
    <w:docPart>
      <w:docPartPr>
        <w:name w:val="37B66EC4ED1738498DC364731B790FDC"/>
        <w:category>
          <w:name w:val="General"/>
          <w:gallery w:val="placeholder"/>
        </w:category>
        <w:types>
          <w:type w:val="bbPlcHdr"/>
        </w:types>
        <w:behaviors>
          <w:behavior w:val="content"/>
        </w:behaviors>
        <w:guid w:val="{455EA581-D3F8-5C41-9CEA-3C7D324DD014}"/>
      </w:docPartPr>
      <w:docPartBody>
        <w:p w:rsidR="00AD13BA" w:rsidRDefault="00A5029A">
          <w:pPr>
            <w:pStyle w:val="37B66EC4ED1738498DC364731B790FDC"/>
          </w:pPr>
          <w:r>
            <w:t>Profession or Industry</w:t>
          </w:r>
        </w:p>
      </w:docPartBody>
    </w:docPart>
    <w:docPart>
      <w:docPartPr>
        <w:name w:val="416C97E1B460F74E96AD37C12555DBB5"/>
        <w:category>
          <w:name w:val="General"/>
          <w:gallery w:val="placeholder"/>
        </w:category>
        <w:types>
          <w:type w:val="bbPlcHdr"/>
        </w:types>
        <w:behaviors>
          <w:behavior w:val="content"/>
        </w:behaviors>
        <w:guid w:val="{E8CD12EE-2018-9849-8149-F5611F64AE44}"/>
      </w:docPartPr>
      <w:docPartBody>
        <w:p w:rsidR="00AD13BA" w:rsidRDefault="00A5029A">
          <w:pPr>
            <w:pStyle w:val="416C97E1B460F74E96AD37C12555DBB5"/>
          </w:pPr>
          <w:r w:rsidRPr="00333CD3">
            <w:t>Link to other online properties: Portfolio/Website/Blog</w:t>
          </w:r>
        </w:p>
      </w:docPartBody>
    </w:docPart>
    <w:docPart>
      <w:docPartPr>
        <w:name w:val="1F1B03D28A884047894F2FA0A48C1A1B"/>
        <w:category>
          <w:name w:val="General"/>
          <w:gallery w:val="placeholder"/>
        </w:category>
        <w:types>
          <w:type w:val="bbPlcHdr"/>
        </w:types>
        <w:behaviors>
          <w:behavior w:val="content"/>
        </w:behaviors>
        <w:guid w:val="{54300C34-3051-3B41-863A-2298F1386FB8}"/>
      </w:docPartPr>
      <w:docPartBody>
        <w:p w:rsidR="00AD13BA" w:rsidRDefault="00A5029A">
          <w:pPr>
            <w:pStyle w:val="1F1B03D28A884047894F2FA0A48C1A1B"/>
          </w:pPr>
          <w:r w:rsidRPr="00333CD3">
            <w:t>Experience</w:t>
          </w:r>
        </w:p>
      </w:docPartBody>
    </w:docPart>
    <w:docPart>
      <w:docPartPr>
        <w:name w:val="24FE0A7ADC8B4C44B993E27CDB1F47F7"/>
        <w:category>
          <w:name w:val="General"/>
          <w:gallery w:val="placeholder"/>
        </w:category>
        <w:types>
          <w:type w:val="bbPlcHdr"/>
        </w:types>
        <w:behaviors>
          <w:behavior w:val="content"/>
        </w:behaviors>
        <w:guid w:val="{A81A334E-D36E-DB49-A35C-DA48491093D3}"/>
      </w:docPartPr>
      <w:docPartBody>
        <w:p w:rsidR="00AD13BA" w:rsidRDefault="00A5029A">
          <w:pPr>
            <w:pStyle w:val="24FE0A7ADC8B4C44B993E27CDB1F47F7"/>
          </w:pPr>
          <w:r w:rsidRPr="00333CD3">
            <w:t>Education</w:t>
          </w:r>
        </w:p>
      </w:docPartBody>
    </w:docPart>
    <w:docPart>
      <w:docPartPr>
        <w:name w:val="9E9DE744CD9D954EB91689FA3DFB2EE6"/>
        <w:category>
          <w:name w:val="General"/>
          <w:gallery w:val="placeholder"/>
        </w:category>
        <w:types>
          <w:type w:val="bbPlcHdr"/>
        </w:types>
        <w:behaviors>
          <w:behavior w:val="content"/>
        </w:behaviors>
        <w:guid w:val="{7BF0B663-5CA4-D944-AA42-B7C5CBB5FEBA}"/>
      </w:docPartPr>
      <w:docPartBody>
        <w:p w:rsidR="00044AB5" w:rsidRDefault="00AD13BA" w:rsidP="00AD13BA">
          <w:pPr>
            <w:pStyle w:val="9E9DE744CD9D954EB91689FA3DFB2EE6"/>
          </w:pPr>
          <w:r>
            <w:t>Email</w:t>
          </w:r>
        </w:p>
      </w:docPartBody>
    </w:docPart>
    <w:docPart>
      <w:docPartPr>
        <w:name w:val="0D0110605D3D1749B1FDE1C1A65BB79E"/>
        <w:category>
          <w:name w:val="General"/>
          <w:gallery w:val="placeholder"/>
        </w:category>
        <w:types>
          <w:type w:val="bbPlcHdr"/>
        </w:types>
        <w:behaviors>
          <w:behavior w:val="content"/>
        </w:behaviors>
        <w:guid w:val="{25A55E99-07EC-DF4D-9E33-27998FFF2DF8}"/>
      </w:docPartPr>
      <w:docPartBody>
        <w:p w:rsidR="00044AB5" w:rsidRDefault="00AD13BA" w:rsidP="00AD13BA">
          <w:pPr>
            <w:pStyle w:val="0D0110605D3D1749B1FDE1C1A65BB79E"/>
          </w:pPr>
          <w:r>
            <w:t>Telephone</w:t>
          </w:r>
        </w:p>
      </w:docPartBody>
    </w:docPart>
    <w:docPart>
      <w:docPartPr>
        <w:name w:val="ED9F6211793C6E468151B8645584914F"/>
        <w:category>
          <w:name w:val="General"/>
          <w:gallery w:val="placeholder"/>
        </w:category>
        <w:types>
          <w:type w:val="bbPlcHdr"/>
        </w:types>
        <w:behaviors>
          <w:behavior w:val="content"/>
        </w:behaviors>
        <w:guid w:val="{D8231AB8-7DA9-5F4B-A5C8-65350D6200D3}"/>
      </w:docPartPr>
      <w:docPartBody>
        <w:p w:rsidR="00044AB5" w:rsidRDefault="00AD13BA" w:rsidP="00AD13BA">
          <w:pPr>
            <w:pStyle w:val="ED9F6211793C6E468151B8645584914F"/>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3BA"/>
    <w:rsid w:val="00044AB5"/>
    <w:rsid w:val="00267C63"/>
    <w:rsid w:val="0061662C"/>
    <w:rsid w:val="00A5029A"/>
    <w:rsid w:val="00AD13BA"/>
    <w:rsid w:val="00C86804"/>
    <w:rsid w:val="00E11F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324CA9C49B445B79A6762C4078192">
    <w:name w:val="058324CA9C49B445B79A6762C4078192"/>
  </w:style>
  <w:style w:type="paragraph" w:customStyle="1" w:styleId="C8C31B1F3DDBC0419C07C670EA22E2FB">
    <w:name w:val="C8C31B1F3DDBC0419C07C670EA22E2FB"/>
  </w:style>
  <w:style w:type="paragraph" w:customStyle="1" w:styleId="249CA82C836E55498063767C41BF8618">
    <w:name w:val="249CA82C836E55498063767C41BF8618"/>
  </w:style>
  <w:style w:type="paragraph" w:customStyle="1" w:styleId="D7DCFADED4AB54418A9036F8A3268B86">
    <w:name w:val="D7DCFADED4AB54418A9036F8A3268B86"/>
  </w:style>
  <w:style w:type="paragraph" w:customStyle="1" w:styleId="11C4A4D73ABACB43A5D6C50FC8C9AE78">
    <w:name w:val="11C4A4D73ABACB43A5D6C50FC8C9AE78"/>
  </w:style>
  <w:style w:type="paragraph" w:customStyle="1" w:styleId="0FAF6D74C4DA6A4EB1260820924B7E61">
    <w:name w:val="0FAF6D74C4DA6A4EB1260820924B7E61"/>
  </w:style>
  <w:style w:type="paragraph" w:customStyle="1" w:styleId="37B66EC4ED1738498DC364731B790FDC">
    <w:name w:val="37B66EC4ED1738498DC364731B790FDC"/>
  </w:style>
  <w:style w:type="paragraph" w:customStyle="1" w:styleId="416C97E1B460F74E96AD37C12555DBB5">
    <w:name w:val="416C97E1B460F74E96AD37C12555DBB5"/>
  </w:style>
  <w:style w:type="paragraph" w:customStyle="1" w:styleId="1F1B03D28A884047894F2FA0A48C1A1B">
    <w:name w:val="1F1B03D28A884047894F2FA0A48C1A1B"/>
  </w:style>
  <w:style w:type="paragraph" w:customStyle="1" w:styleId="267DF839651CD1489A2808331D50913C">
    <w:name w:val="267DF839651CD1489A2808331D50913C"/>
  </w:style>
  <w:style w:type="paragraph" w:customStyle="1" w:styleId="6F68F795790E4F4BA14FDE3DFF6C987C">
    <w:name w:val="6F68F795790E4F4BA14FDE3DFF6C987C"/>
  </w:style>
  <w:style w:type="paragraph" w:customStyle="1" w:styleId="73AADBAD61C32F479F3B9E90EFA72352">
    <w:name w:val="73AADBAD61C32F479F3B9E90EFA72352"/>
  </w:style>
  <w:style w:type="paragraph" w:customStyle="1" w:styleId="FF6F037A46EEBA4BA517090E27AE9404">
    <w:name w:val="FF6F037A46EEBA4BA517090E27AE9404"/>
  </w:style>
  <w:style w:type="paragraph" w:customStyle="1" w:styleId="2FD00107042C8A4C91697805A5AF1ED1">
    <w:name w:val="2FD00107042C8A4C91697805A5AF1ED1"/>
  </w:style>
  <w:style w:type="paragraph" w:customStyle="1" w:styleId="3AB18AA22EA55A4AA8E345A1A0C3EC51">
    <w:name w:val="3AB18AA22EA55A4AA8E345A1A0C3EC51"/>
  </w:style>
  <w:style w:type="paragraph" w:customStyle="1" w:styleId="BF1E0B77C3DCCD4987FFF6CA4A32B176">
    <w:name w:val="BF1E0B77C3DCCD4987FFF6CA4A32B176"/>
  </w:style>
  <w:style w:type="paragraph" w:customStyle="1" w:styleId="965DDA94FB29C349A185EA5653D5E530">
    <w:name w:val="965DDA94FB29C349A185EA5653D5E530"/>
  </w:style>
  <w:style w:type="paragraph" w:customStyle="1" w:styleId="24FE0A7ADC8B4C44B993E27CDB1F47F7">
    <w:name w:val="24FE0A7ADC8B4C44B993E27CDB1F47F7"/>
  </w:style>
  <w:style w:type="paragraph" w:customStyle="1" w:styleId="A2EA35DD535C5347BFD6C411FE8FE39C">
    <w:name w:val="A2EA35DD535C5347BFD6C411FE8FE39C"/>
  </w:style>
  <w:style w:type="paragraph" w:customStyle="1" w:styleId="A02A6AEC0126B14A9B8B1126FFF1B412">
    <w:name w:val="A02A6AEC0126B14A9B8B1126FFF1B412"/>
  </w:style>
  <w:style w:type="paragraph" w:customStyle="1" w:styleId="AFF51AD841B92748A6E0502C2AA2D44C">
    <w:name w:val="AFF51AD841B92748A6E0502C2AA2D44C"/>
  </w:style>
  <w:style w:type="paragraph" w:customStyle="1" w:styleId="88D68BC22B65834FA4B149AEFE41041B">
    <w:name w:val="88D68BC22B65834FA4B149AEFE41041B"/>
  </w:style>
  <w:style w:type="paragraph" w:customStyle="1" w:styleId="2BB520726C4A144F9BBBCDEF15904EEB">
    <w:name w:val="2BB520726C4A144F9BBBCDEF15904EEB"/>
  </w:style>
  <w:style w:type="paragraph" w:customStyle="1" w:styleId="2A0F171BC46A8E45A644FCBC92D65B98">
    <w:name w:val="2A0F171BC46A8E45A644FCBC92D65B98"/>
  </w:style>
  <w:style w:type="paragraph" w:customStyle="1" w:styleId="99A1735CCF155C4A8FBAD42C21779CC2">
    <w:name w:val="99A1735CCF155C4A8FBAD42C21779CC2"/>
  </w:style>
  <w:style w:type="paragraph" w:customStyle="1" w:styleId="A68307C97A66AC43B3D535D4790FC84D">
    <w:name w:val="A68307C97A66AC43B3D535D4790FC84D"/>
  </w:style>
  <w:style w:type="paragraph" w:customStyle="1" w:styleId="699BF20D6A7BBD4CAF979CBCE11F5BC8">
    <w:name w:val="699BF20D6A7BBD4CAF979CBCE11F5BC8"/>
  </w:style>
  <w:style w:type="paragraph" w:customStyle="1" w:styleId="6EBE2D60283BF5478C439ADDADC3968D">
    <w:name w:val="6EBE2D60283BF5478C439ADDADC3968D"/>
  </w:style>
  <w:style w:type="paragraph" w:customStyle="1" w:styleId="23BD869D60B5AD4EA57F2D1FE3F7C7E8">
    <w:name w:val="23BD869D60B5AD4EA57F2D1FE3F7C7E8"/>
  </w:style>
  <w:style w:type="paragraph" w:customStyle="1" w:styleId="B21A3464008BE448A93CF1CE9FC9DE69">
    <w:name w:val="B21A3464008BE448A93CF1CE9FC9DE69"/>
  </w:style>
  <w:style w:type="paragraph" w:customStyle="1" w:styleId="B40404F8B3038A45BE6C6784726B89F0">
    <w:name w:val="B40404F8B3038A45BE6C6784726B89F0"/>
  </w:style>
  <w:style w:type="paragraph" w:customStyle="1" w:styleId="BB843C2C1F6B0E4D9CC67670FC44F766">
    <w:name w:val="BB843C2C1F6B0E4D9CC67670FC44F766"/>
  </w:style>
  <w:style w:type="paragraph" w:customStyle="1" w:styleId="51EAD6CB89651E489B76183A48153FE4">
    <w:name w:val="51EAD6CB89651E489B76183A48153FE4"/>
  </w:style>
  <w:style w:type="paragraph" w:customStyle="1" w:styleId="ECC806FEF1684044A39AF698EAEEB0CE">
    <w:name w:val="ECC806FEF1684044A39AF698EAEEB0CE"/>
  </w:style>
  <w:style w:type="paragraph" w:customStyle="1" w:styleId="AD4A000316FEC9468B8DCB4ECA9F855D">
    <w:name w:val="AD4A000316FEC9468B8DCB4ECA9F855D"/>
  </w:style>
  <w:style w:type="paragraph" w:customStyle="1" w:styleId="BEB505D12B6A87479CF3F89D146716ED">
    <w:name w:val="BEB505D12B6A87479CF3F89D146716ED"/>
  </w:style>
  <w:style w:type="paragraph" w:customStyle="1" w:styleId="E4788DA302C95D4190AE21DE3F6475B9">
    <w:name w:val="E4788DA302C95D4190AE21DE3F6475B9"/>
  </w:style>
  <w:style w:type="paragraph" w:customStyle="1" w:styleId="D1D73F0A52208B4BAAEC5169442B1533">
    <w:name w:val="D1D73F0A52208B4BAAEC5169442B1533"/>
  </w:style>
  <w:style w:type="paragraph" w:customStyle="1" w:styleId="05B2D24DA1F0B1478E71844220ADA161">
    <w:name w:val="05B2D24DA1F0B1478E71844220ADA161"/>
  </w:style>
  <w:style w:type="paragraph" w:customStyle="1" w:styleId="32DA4FE88F7E104EA17F7BF2C9C5ADAC">
    <w:name w:val="32DA4FE88F7E104EA17F7BF2C9C5ADAC"/>
  </w:style>
  <w:style w:type="paragraph" w:customStyle="1" w:styleId="9E9DE744CD9D954EB91689FA3DFB2EE6">
    <w:name w:val="9E9DE744CD9D954EB91689FA3DFB2EE6"/>
    <w:rsid w:val="00AD13BA"/>
  </w:style>
  <w:style w:type="paragraph" w:customStyle="1" w:styleId="0D0110605D3D1749B1FDE1C1A65BB79E">
    <w:name w:val="0D0110605D3D1749B1FDE1C1A65BB79E"/>
    <w:rsid w:val="00AD13BA"/>
  </w:style>
  <w:style w:type="paragraph" w:customStyle="1" w:styleId="ED9F6211793C6E468151B8645584914F">
    <w:name w:val="ED9F6211793C6E468151B8645584914F"/>
    <w:rsid w:val="00A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MOO.dotx</Template>
  <TotalTime>101</TotalTime>
  <Pages>2</Pages>
  <Words>220</Words>
  <Characters>1256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MW</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 954 613 1726 | Max@devmw.com | www.devmw.com</dc:subject>
  <dc:creator>Max Walters</dc:creator>
  <cp:keywords/>
  <dc:description>                                          2921 NW 68th Ln Margate, Fl 33062
H</dc:description>
  <cp:lastModifiedBy>Max Walters</cp:lastModifiedBy>
  <cp:revision>17</cp:revision>
  <cp:lastPrinted>2017-04-30T14:56:00Z</cp:lastPrinted>
  <dcterms:created xsi:type="dcterms:W3CDTF">2017-04-16T17:39:00Z</dcterms:created>
  <dcterms:modified xsi:type="dcterms:W3CDTF">2017-04-30T14:56:00Z</dcterms:modified>
</cp:coreProperties>
</file>